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383" w:rsidRPr="00D7267F" w:rsidRDefault="00D7267F" w:rsidP="00965D17">
      <w:pPr>
        <w:pStyle w:val="Title"/>
        <w:rPr>
          <w:rFonts w:asciiTheme="minorHAnsi" w:hAnsiTheme="minorHAnsi"/>
          <w:b/>
          <w:sz w:val="44"/>
          <w:szCs w:val="24"/>
        </w:rPr>
      </w:pPr>
      <w:r w:rsidRPr="00D7267F">
        <w:rPr>
          <w:rFonts w:asciiTheme="minorHAnsi" w:hAnsiTheme="minorHAnsi"/>
          <w:b/>
          <w:sz w:val="44"/>
          <w:szCs w:val="24"/>
        </w:rPr>
        <w:t>Karuna Reddy Gangidi</w:t>
      </w:r>
    </w:p>
    <w:p w:rsidR="00D7267F" w:rsidRDefault="00D7267F" w:rsidP="00D7267F">
      <w:pPr>
        <w:rPr>
          <w:sz w:val="24"/>
          <w:szCs w:val="24"/>
        </w:rPr>
      </w:pPr>
      <w:r w:rsidRPr="00D7267F">
        <w:rPr>
          <w:sz w:val="24"/>
          <w:szCs w:val="24"/>
        </w:rPr>
        <w:t>#309 North Dunn Street</w:t>
      </w:r>
      <w:r w:rsidR="00965D17" w:rsidRPr="00D7267F">
        <w:rPr>
          <w:sz w:val="24"/>
          <w:szCs w:val="24"/>
        </w:rPr>
        <w:t> | </w:t>
      </w:r>
      <w:r w:rsidRPr="00D7267F">
        <w:rPr>
          <w:sz w:val="24"/>
          <w:szCs w:val="24"/>
        </w:rPr>
        <w:t>(660) 528-0312</w:t>
      </w:r>
      <w:r w:rsidR="00965D17" w:rsidRPr="00D7267F">
        <w:rPr>
          <w:sz w:val="24"/>
          <w:szCs w:val="24"/>
        </w:rPr>
        <w:t> | </w:t>
      </w:r>
      <w:hyperlink r:id="rId8" w:history="1">
        <w:r w:rsidRPr="004E58FA">
          <w:rPr>
            <w:rStyle w:val="Hyperlink"/>
            <w:sz w:val="24"/>
            <w:szCs w:val="24"/>
          </w:rPr>
          <w:t>karunagangidi585@gmail.com</w:t>
        </w:r>
      </w:hyperlink>
    </w:p>
    <w:p w:rsidR="00965D17" w:rsidRPr="00D7267F" w:rsidRDefault="006E2C5E" w:rsidP="00D7267F">
      <w:pPr>
        <w:rPr>
          <w:b/>
          <w:sz w:val="24"/>
          <w:szCs w:val="24"/>
        </w:rPr>
      </w:pPr>
      <w:r>
        <w:rPr>
          <w:b/>
          <w:sz w:val="24"/>
          <w:szCs w:val="24"/>
        </w:rPr>
        <w:t>10/05</w:t>
      </w:r>
      <w:r w:rsidR="00D7267F" w:rsidRPr="00D7267F">
        <w:rPr>
          <w:b/>
          <w:sz w:val="24"/>
          <w:szCs w:val="24"/>
        </w:rPr>
        <w:t>/2017</w:t>
      </w:r>
    </w:p>
    <w:p w:rsidR="006E2C5E" w:rsidRPr="006E2C5E" w:rsidRDefault="006E2C5E" w:rsidP="006E2C5E">
      <w:pPr>
        <w:pStyle w:val="Address"/>
        <w:spacing w:after="0"/>
        <w:rPr>
          <w:b/>
          <w:sz w:val="24"/>
          <w:szCs w:val="24"/>
        </w:rPr>
      </w:pPr>
      <w:r w:rsidRPr="006E2C5E">
        <w:rPr>
          <w:b/>
          <w:sz w:val="24"/>
          <w:szCs w:val="24"/>
        </w:rPr>
        <w:t xml:space="preserve">Renee </w:t>
      </w:r>
      <w:proofErr w:type="spellStart"/>
      <w:r w:rsidRPr="006E2C5E">
        <w:rPr>
          <w:b/>
          <w:sz w:val="24"/>
          <w:szCs w:val="24"/>
        </w:rPr>
        <w:t>Neppl</w:t>
      </w:r>
      <w:proofErr w:type="spellEnd"/>
      <w:r w:rsidRPr="006E2C5E">
        <w:rPr>
          <w:b/>
          <w:sz w:val="24"/>
          <w:szCs w:val="24"/>
        </w:rPr>
        <w:br/>
        <w:t>Program Manager</w:t>
      </w:r>
    </w:p>
    <w:p w:rsidR="006E2C5E" w:rsidRDefault="006E2C5E" w:rsidP="006E2C5E">
      <w:pPr>
        <w:pStyle w:val="Address"/>
        <w:spacing w:after="0"/>
        <w:rPr>
          <w:b/>
          <w:bCs/>
          <w:color w:val="0D0D0D" w:themeColor="text1" w:themeTint="F2"/>
        </w:rPr>
      </w:pPr>
      <w:proofErr w:type="spellStart"/>
      <w:r>
        <w:rPr>
          <w:b/>
          <w:bCs/>
          <w:color w:val="0D0D0D" w:themeColor="text1" w:themeTint="F2"/>
        </w:rPr>
        <w:t>Keyot</w:t>
      </w:r>
      <w:proofErr w:type="spellEnd"/>
      <w:r>
        <w:rPr>
          <w:b/>
          <w:bCs/>
          <w:color w:val="0D0D0D" w:themeColor="text1" w:themeTint="F2"/>
        </w:rPr>
        <w:t xml:space="preserve"> Community</w:t>
      </w:r>
    </w:p>
    <w:p w:rsidR="006E2C5E" w:rsidRDefault="006E2C5E" w:rsidP="00D7267F">
      <w:pPr>
        <w:pStyle w:val="Address"/>
        <w:rPr>
          <w:b/>
          <w:sz w:val="24"/>
          <w:szCs w:val="24"/>
        </w:rPr>
      </w:pPr>
      <w:bookmarkStart w:id="0" w:name="_GoBack"/>
      <w:bookmarkEnd w:id="0"/>
    </w:p>
    <w:p w:rsidR="00965D17" w:rsidRPr="00D7267F" w:rsidRDefault="00965D17" w:rsidP="00D7267F">
      <w:pPr>
        <w:pStyle w:val="Address"/>
        <w:rPr>
          <w:b/>
          <w:sz w:val="24"/>
          <w:szCs w:val="24"/>
        </w:rPr>
      </w:pPr>
      <w:r w:rsidRPr="00D7267F">
        <w:rPr>
          <w:b/>
          <w:sz w:val="24"/>
          <w:szCs w:val="24"/>
        </w:rPr>
        <w:t xml:space="preserve">Dear </w:t>
      </w:r>
      <w:sdt>
        <w:sdtPr>
          <w:rPr>
            <w:b/>
            <w:color w:val="auto"/>
            <w:sz w:val="24"/>
            <w:szCs w:val="24"/>
          </w:rPr>
          <w:alias w:val="Recipient Name:"/>
          <w:tag w:val="Recipient Name:"/>
          <w:id w:val="1710682847"/>
          <w:placeholder>
            <w:docPart w:val="F4D3E18FE6EA4C8694C819F31D791C69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Content>
          <w:r w:rsidR="006E2C5E" w:rsidRPr="001E3896">
            <w:rPr>
              <w:b/>
              <w:color w:val="auto"/>
              <w:sz w:val="24"/>
              <w:szCs w:val="24"/>
            </w:rPr>
            <w:t xml:space="preserve"> </w:t>
          </w:r>
          <w:r w:rsidR="006E2C5E" w:rsidRPr="002B7E2A">
            <w:rPr>
              <w:b/>
              <w:color w:val="auto"/>
              <w:sz w:val="24"/>
              <w:szCs w:val="24"/>
            </w:rPr>
            <w:t xml:space="preserve">Renee </w:t>
          </w:r>
          <w:proofErr w:type="spellStart"/>
          <w:r w:rsidR="006E2C5E" w:rsidRPr="002B7E2A">
            <w:rPr>
              <w:b/>
              <w:color w:val="auto"/>
              <w:sz w:val="24"/>
              <w:szCs w:val="24"/>
            </w:rPr>
            <w:t>Neppl</w:t>
          </w:r>
          <w:proofErr w:type="spellEnd"/>
        </w:sdtContent>
      </w:sdt>
      <w:r w:rsidR="001E3896">
        <w:rPr>
          <w:b/>
          <w:sz w:val="24"/>
          <w:szCs w:val="24"/>
        </w:rPr>
        <w:t>,</w:t>
      </w:r>
    </w:p>
    <w:p w:rsidR="00D7267F" w:rsidRPr="00D7267F" w:rsidRDefault="00D7267F" w:rsidP="00D7267F">
      <w:pPr>
        <w:rPr>
          <w:sz w:val="24"/>
          <w:szCs w:val="24"/>
        </w:rPr>
      </w:pPr>
      <w:r w:rsidRPr="00D7267F">
        <w:rPr>
          <w:sz w:val="24"/>
          <w:szCs w:val="24"/>
        </w:rPr>
        <w:t>Thank you for the opportunity to apply f</w:t>
      </w:r>
      <w:r w:rsidR="00BE1435">
        <w:rPr>
          <w:sz w:val="24"/>
          <w:szCs w:val="24"/>
        </w:rPr>
        <w:t xml:space="preserve">or the </w:t>
      </w:r>
      <w:r w:rsidR="006E2C5E">
        <w:rPr>
          <w:sz w:val="24"/>
          <w:szCs w:val="24"/>
        </w:rPr>
        <w:t xml:space="preserve">Software </w:t>
      </w:r>
      <w:r w:rsidR="00BE1435">
        <w:rPr>
          <w:sz w:val="24"/>
          <w:szCs w:val="24"/>
        </w:rPr>
        <w:t>Developer</w:t>
      </w:r>
      <w:r w:rsidRPr="00D7267F">
        <w:rPr>
          <w:sz w:val="24"/>
          <w:szCs w:val="24"/>
        </w:rPr>
        <w:t xml:space="preserve"> role at your company. After reviewing your job description, </w:t>
      </w:r>
      <w:r w:rsidRPr="00D7267F">
        <w:rPr>
          <w:sz w:val="24"/>
          <w:szCs w:val="24"/>
        </w:rPr>
        <w:t>it is</w:t>
      </w:r>
      <w:r w:rsidRPr="00D7267F">
        <w:rPr>
          <w:sz w:val="24"/>
          <w:szCs w:val="24"/>
        </w:rPr>
        <w:t xml:space="preserve"> clear that </w:t>
      </w:r>
      <w:r w:rsidRPr="00D7267F">
        <w:rPr>
          <w:sz w:val="24"/>
          <w:szCs w:val="24"/>
        </w:rPr>
        <w:t>you are</w:t>
      </w:r>
      <w:r w:rsidRPr="00D7267F">
        <w:rPr>
          <w:sz w:val="24"/>
          <w:szCs w:val="24"/>
        </w:rPr>
        <w:t xml:space="preserve"> looking for a candidate that is extremely familiar with the responsibilities associated with the role, and can perform them confidently. Given these requirements, I am certain that I have the necessary skills to successfully do the job adeptly and perform above expectations.</w:t>
      </w:r>
    </w:p>
    <w:p w:rsidR="00D7267F" w:rsidRPr="00D7267F" w:rsidRDefault="00D7267F" w:rsidP="00D7267F">
      <w:pPr>
        <w:rPr>
          <w:sz w:val="24"/>
          <w:szCs w:val="24"/>
        </w:rPr>
      </w:pPr>
      <w:r w:rsidRPr="00D7267F">
        <w:rPr>
          <w:sz w:val="24"/>
          <w:szCs w:val="24"/>
        </w:rPr>
        <w:t xml:space="preserve">I am a proactive recent college graduate (3.8 GPA, Masters in Applied Computer Science) from Northwest Missouri State University. During the course of my academic career, I also managed to accrue nearly 6 months of work experience. I had the privilege of working for Northwest Missouri State University in a Graduate Assistant role </w:t>
      </w:r>
      <w:r w:rsidR="00BE1435">
        <w:rPr>
          <w:sz w:val="24"/>
          <w:szCs w:val="24"/>
        </w:rPr>
        <w:t xml:space="preserve">for </w:t>
      </w:r>
      <w:r w:rsidR="00BE1435" w:rsidRPr="00BE1435">
        <w:rPr>
          <w:b/>
          <w:sz w:val="24"/>
          <w:szCs w:val="24"/>
        </w:rPr>
        <w:t>Mobile Computing – Android</w:t>
      </w:r>
      <w:r w:rsidR="006E2C5E">
        <w:rPr>
          <w:b/>
          <w:sz w:val="24"/>
          <w:szCs w:val="24"/>
        </w:rPr>
        <w:t xml:space="preserve"> </w:t>
      </w:r>
      <w:r w:rsidR="006E2C5E">
        <w:rPr>
          <w:sz w:val="24"/>
          <w:szCs w:val="24"/>
        </w:rPr>
        <w:t xml:space="preserve">and Teaching Assistant role for </w:t>
      </w:r>
      <w:r w:rsidR="006E2C5E" w:rsidRPr="006E2C5E">
        <w:rPr>
          <w:b/>
          <w:sz w:val="24"/>
          <w:szCs w:val="24"/>
        </w:rPr>
        <w:t>Project Management</w:t>
      </w:r>
      <w:r w:rsidR="00BE1435">
        <w:rPr>
          <w:sz w:val="24"/>
          <w:szCs w:val="24"/>
        </w:rPr>
        <w:t xml:space="preserve"> </w:t>
      </w:r>
      <w:r w:rsidRPr="00D7267F">
        <w:rPr>
          <w:sz w:val="24"/>
          <w:szCs w:val="24"/>
        </w:rPr>
        <w:t>in my free time, where I learned valua</w:t>
      </w:r>
      <w:r w:rsidR="006E2C5E">
        <w:rPr>
          <w:sz w:val="24"/>
          <w:szCs w:val="24"/>
        </w:rPr>
        <w:t>ble professional skills such as</w:t>
      </w:r>
      <w:r w:rsidR="001E3896">
        <w:rPr>
          <w:sz w:val="24"/>
          <w:szCs w:val="24"/>
        </w:rPr>
        <w:t xml:space="preserve"> </w:t>
      </w:r>
      <w:r w:rsidRPr="00D7267F">
        <w:rPr>
          <w:sz w:val="24"/>
          <w:szCs w:val="24"/>
        </w:rPr>
        <w:t xml:space="preserve">application development, database development, and operating system. In both my academic and professional life, I have been consistently praised as </w:t>
      </w:r>
      <w:r w:rsidRPr="00D7267F">
        <w:rPr>
          <w:sz w:val="24"/>
          <w:szCs w:val="24"/>
        </w:rPr>
        <w:t>hard working</w:t>
      </w:r>
      <w:r w:rsidRPr="00D7267F">
        <w:rPr>
          <w:sz w:val="24"/>
          <w:szCs w:val="24"/>
        </w:rPr>
        <w:t xml:space="preserve"> by my professors and peers. Whether working on academic, extracurricular, or professional projects, I apply proven communication, leadership, and multitasking skills, which I hope to leverage into the </w:t>
      </w:r>
      <w:r w:rsidR="006E2C5E">
        <w:rPr>
          <w:sz w:val="24"/>
          <w:szCs w:val="24"/>
        </w:rPr>
        <w:t>Software</w:t>
      </w:r>
      <w:r w:rsidR="00BE1435">
        <w:rPr>
          <w:sz w:val="24"/>
          <w:szCs w:val="24"/>
        </w:rPr>
        <w:t xml:space="preserve"> Developer</w:t>
      </w:r>
      <w:r w:rsidR="00BE1435" w:rsidRPr="00D7267F">
        <w:rPr>
          <w:sz w:val="24"/>
          <w:szCs w:val="24"/>
        </w:rPr>
        <w:t xml:space="preserve"> </w:t>
      </w:r>
      <w:r w:rsidRPr="00D7267F">
        <w:rPr>
          <w:sz w:val="24"/>
          <w:szCs w:val="24"/>
        </w:rPr>
        <w:t>role at your company.</w:t>
      </w:r>
    </w:p>
    <w:p w:rsidR="00D7267F" w:rsidRPr="00D7267F" w:rsidRDefault="00D7267F" w:rsidP="00D7267F">
      <w:pPr>
        <w:rPr>
          <w:sz w:val="24"/>
          <w:szCs w:val="24"/>
        </w:rPr>
      </w:pPr>
      <w:r w:rsidRPr="00D7267F">
        <w:rPr>
          <w:sz w:val="24"/>
          <w:szCs w:val="24"/>
        </w:rPr>
        <w:t xml:space="preserve">After reviewing my resume, I hope you will agree that I am the type of competent and competitive candidate you are looking for. I look forward to elaborating on how my specific skills and abilities will benefit your organization. Please contact me at </w:t>
      </w:r>
      <w:r w:rsidRPr="00D7267F">
        <w:rPr>
          <w:b/>
          <w:sz w:val="24"/>
          <w:szCs w:val="24"/>
        </w:rPr>
        <w:t>(660) 528-0312</w:t>
      </w:r>
      <w:r w:rsidRPr="00D7267F">
        <w:rPr>
          <w:sz w:val="24"/>
          <w:szCs w:val="24"/>
        </w:rPr>
        <w:t xml:space="preserve"> or via email at </w:t>
      </w:r>
      <w:r w:rsidRPr="00D7267F">
        <w:rPr>
          <w:b/>
          <w:sz w:val="24"/>
          <w:szCs w:val="24"/>
        </w:rPr>
        <w:t>karunagangidi585@gmail.com</w:t>
      </w:r>
      <w:r w:rsidRPr="00D7267F">
        <w:rPr>
          <w:sz w:val="24"/>
          <w:szCs w:val="24"/>
        </w:rPr>
        <w:t xml:space="preserve"> to arrange for a convenient meeting time. </w:t>
      </w:r>
    </w:p>
    <w:p w:rsidR="00D7267F" w:rsidRPr="00D7267F" w:rsidRDefault="00D7267F" w:rsidP="00D7267F">
      <w:pPr>
        <w:rPr>
          <w:sz w:val="24"/>
          <w:szCs w:val="24"/>
        </w:rPr>
      </w:pPr>
    </w:p>
    <w:p w:rsidR="00D7267F" w:rsidRPr="00D7267F" w:rsidRDefault="00D7267F" w:rsidP="00D7267F">
      <w:pPr>
        <w:rPr>
          <w:sz w:val="24"/>
          <w:szCs w:val="24"/>
        </w:rPr>
      </w:pPr>
      <w:r w:rsidRPr="00D7267F">
        <w:rPr>
          <w:sz w:val="24"/>
          <w:szCs w:val="24"/>
        </w:rPr>
        <w:t>Thank you for your consideration, and I look forward to hearing from you soon.</w:t>
      </w:r>
    </w:p>
    <w:p w:rsidR="00D7267F" w:rsidRPr="00D7267F" w:rsidRDefault="00E3474D" w:rsidP="00D7267F">
      <w:pPr>
        <w:rPr>
          <w:sz w:val="24"/>
          <w:szCs w:val="24"/>
        </w:rPr>
      </w:pPr>
      <w:sdt>
        <w:sdtPr>
          <w:rPr>
            <w:sz w:val="24"/>
            <w:szCs w:val="24"/>
          </w:rPr>
          <w:alias w:val="Sincerely:"/>
          <w:tag w:val="Sincerely:"/>
          <w:id w:val="-1406294513"/>
          <w:placeholder>
            <w:docPart w:val="875322C3B69A4614AD813AD1EA59EF5B"/>
          </w:placeholder>
          <w:temporary/>
          <w:showingPlcHdr/>
          <w15:appearance w15:val="hidden"/>
        </w:sdtPr>
        <w:sdtEndPr/>
        <w:sdtContent>
          <w:r w:rsidR="000D5AB1" w:rsidRPr="00D7267F">
            <w:rPr>
              <w:sz w:val="24"/>
              <w:szCs w:val="24"/>
            </w:rPr>
            <w:t>Sincerely</w:t>
          </w:r>
        </w:sdtContent>
      </w:sdt>
      <w:r w:rsidR="00965D17" w:rsidRPr="00D7267F">
        <w:rPr>
          <w:sz w:val="24"/>
          <w:szCs w:val="24"/>
        </w:rPr>
        <w:t>,</w:t>
      </w:r>
    </w:p>
    <w:p w:rsidR="00302A2C" w:rsidRPr="00D7267F" w:rsidRDefault="00E3474D" w:rsidP="00D7267F">
      <w:pPr>
        <w:rPr>
          <w:b/>
          <w:sz w:val="24"/>
          <w:szCs w:val="24"/>
        </w:rPr>
      </w:pPr>
      <w:sdt>
        <w:sdtPr>
          <w:rPr>
            <w:b/>
            <w:sz w:val="24"/>
            <w:szCs w:val="24"/>
          </w:rPr>
          <w:alias w:val="Your Name:"/>
          <w:tag w:val="Your Name:"/>
          <w:id w:val="-80522426"/>
          <w:placeholder>
            <w:docPart w:val="89606FD895554D4DB48AD5D70743F45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r w:rsidR="00D7267F" w:rsidRPr="00D7267F">
            <w:rPr>
              <w:b/>
              <w:sz w:val="24"/>
              <w:szCs w:val="24"/>
            </w:rPr>
            <w:t>Karuna Reddy</w:t>
          </w:r>
        </w:sdtContent>
      </w:sdt>
      <w:r w:rsidR="00D7267F" w:rsidRPr="00D7267F">
        <w:rPr>
          <w:b/>
          <w:sz w:val="24"/>
          <w:szCs w:val="24"/>
        </w:rPr>
        <w:t xml:space="preserve"> Gangidi</w:t>
      </w:r>
    </w:p>
    <w:sectPr w:rsidR="00302A2C" w:rsidRPr="00D7267F" w:rsidSect="00673C35">
      <w:footerReference w:type="default" r:id="rId9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74D" w:rsidRDefault="00E3474D">
      <w:pPr>
        <w:spacing w:after="0"/>
      </w:pPr>
      <w:r>
        <w:separator/>
      </w:r>
    </w:p>
  </w:endnote>
  <w:endnote w:type="continuationSeparator" w:id="0">
    <w:p w:rsidR="00E3474D" w:rsidRDefault="00E347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7267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74D" w:rsidRDefault="00E3474D">
      <w:pPr>
        <w:spacing w:after="0"/>
      </w:pPr>
      <w:r>
        <w:separator/>
      </w:r>
    </w:p>
  </w:footnote>
  <w:footnote w:type="continuationSeparator" w:id="0">
    <w:p w:rsidR="00E3474D" w:rsidRDefault="00E3474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67F"/>
    <w:rsid w:val="000D5AB1"/>
    <w:rsid w:val="001E3896"/>
    <w:rsid w:val="001F7C9C"/>
    <w:rsid w:val="002045EB"/>
    <w:rsid w:val="00293B83"/>
    <w:rsid w:val="00302A2C"/>
    <w:rsid w:val="00381669"/>
    <w:rsid w:val="0052105A"/>
    <w:rsid w:val="00673C35"/>
    <w:rsid w:val="006A3CE7"/>
    <w:rsid w:val="006E2C5E"/>
    <w:rsid w:val="0076387D"/>
    <w:rsid w:val="008F15C5"/>
    <w:rsid w:val="00965D17"/>
    <w:rsid w:val="00A27383"/>
    <w:rsid w:val="00A736B0"/>
    <w:rsid w:val="00BE1435"/>
    <w:rsid w:val="00C83E3C"/>
    <w:rsid w:val="00D02A74"/>
    <w:rsid w:val="00D7267F"/>
    <w:rsid w:val="00D905F1"/>
    <w:rsid w:val="00DF56DD"/>
    <w:rsid w:val="00E3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B13FF"/>
  <w15:chartTrackingRefBased/>
  <w15:docId w15:val="{05F4170B-0ADE-40EE-BBE2-DFD21F4B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unagangidi58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528328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4D3E18FE6EA4C8694C819F31D79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C7054-176B-4CB2-BC59-E57B9B292F17}"/>
      </w:docPartPr>
      <w:docPartBody>
        <w:p w:rsidR="00000000" w:rsidRDefault="000666D5">
          <w:pPr>
            <w:pStyle w:val="F4D3E18FE6EA4C8694C819F31D791C69"/>
          </w:pPr>
          <w:r>
            <w:t>Recipient Name</w:t>
          </w:r>
        </w:p>
      </w:docPartBody>
    </w:docPart>
    <w:docPart>
      <w:docPartPr>
        <w:name w:val="875322C3B69A4614AD813AD1EA59E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7FBAC-38A7-4490-A48D-0A97EB5B3BC4}"/>
      </w:docPartPr>
      <w:docPartBody>
        <w:p w:rsidR="00000000" w:rsidRDefault="000666D5">
          <w:pPr>
            <w:pStyle w:val="875322C3B69A4614AD813AD1EA59EF5B"/>
          </w:pPr>
          <w:r>
            <w:t>Sincerely</w:t>
          </w:r>
        </w:p>
      </w:docPartBody>
    </w:docPart>
    <w:docPart>
      <w:docPartPr>
        <w:name w:val="89606FD895554D4DB48AD5D70743F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C037C-A4A5-4CE6-B574-3FBA54708AA8}"/>
      </w:docPartPr>
      <w:docPartBody>
        <w:p w:rsidR="00000000" w:rsidRDefault="000666D5">
          <w:pPr>
            <w:pStyle w:val="89606FD895554D4DB48AD5D70743F451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6D5"/>
    <w:rsid w:val="0006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1A21C431A446EBBE1AF737487E270A">
    <w:name w:val="3E1A21C431A446EBBE1AF737487E270A"/>
  </w:style>
  <w:style w:type="paragraph" w:customStyle="1" w:styleId="18F5F5BFC76344668A132D84EA8F7889">
    <w:name w:val="18F5F5BFC76344668A132D84EA8F7889"/>
  </w:style>
  <w:style w:type="paragraph" w:customStyle="1" w:styleId="89C485AC299C410F9BB5436188A7EF52">
    <w:name w:val="89C485AC299C410F9BB5436188A7EF52"/>
  </w:style>
  <w:style w:type="paragraph" w:customStyle="1" w:styleId="EDD3F903EF3A4271A4B17ADA1A463A19">
    <w:name w:val="EDD3F903EF3A4271A4B17ADA1A463A19"/>
  </w:style>
  <w:style w:type="paragraph" w:customStyle="1" w:styleId="8542CBC81D66483EA42F4D3D81D83129">
    <w:name w:val="8542CBC81D66483EA42F4D3D81D83129"/>
  </w:style>
  <w:style w:type="paragraph" w:customStyle="1" w:styleId="D0D90CC778BC488EB91CDC6509AA8F83">
    <w:name w:val="D0D90CC778BC488EB91CDC6509AA8F83"/>
  </w:style>
  <w:style w:type="paragraph" w:customStyle="1" w:styleId="B6C42BDB36194B7CA8212D5B8F76FE2E">
    <w:name w:val="B6C42BDB36194B7CA8212D5B8F76FE2E"/>
  </w:style>
  <w:style w:type="paragraph" w:customStyle="1" w:styleId="A45273038D6F45E3A300A8955503962F">
    <w:name w:val="A45273038D6F45E3A300A8955503962F"/>
  </w:style>
  <w:style w:type="paragraph" w:customStyle="1" w:styleId="22EE52CC06544C86813633A4A998925E">
    <w:name w:val="22EE52CC06544C86813633A4A998925E"/>
  </w:style>
  <w:style w:type="paragraph" w:customStyle="1" w:styleId="F4D3E18FE6EA4C8694C819F31D791C69">
    <w:name w:val="F4D3E18FE6EA4C8694C819F31D791C69"/>
  </w:style>
  <w:style w:type="paragraph" w:customStyle="1" w:styleId="CF945ED422BD448180C5BDA6AC60CC00">
    <w:name w:val="CF945ED422BD448180C5BDA6AC60CC00"/>
  </w:style>
  <w:style w:type="paragraph" w:customStyle="1" w:styleId="875322C3B69A4614AD813AD1EA59EF5B">
    <w:name w:val="875322C3B69A4614AD813AD1EA59EF5B"/>
  </w:style>
  <w:style w:type="paragraph" w:customStyle="1" w:styleId="89606FD895554D4DB48AD5D70743F451">
    <w:name w:val="89606FD895554D4DB48AD5D70743F4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 Renee Neppl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17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Karuna Reddy</dc:creator>
  <cp:keywords/>
  <dc:description/>
  <cp:lastModifiedBy>Gangidi,Karuna Reddy</cp:lastModifiedBy>
  <cp:revision>3</cp:revision>
  <dcterms:created xsi:type="dcterms:W3CDTF">2017-10-05T22:38:00Z</dcterms:created>
  <dcterms:modified xsi:type="dcterms:W3CDTF">2017-10-05T22:55:00Z</dcterms:modified>
</cp:coreProperties>
</file>