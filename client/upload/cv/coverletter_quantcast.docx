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Pr="00D7267F" w:rsidRDefault="00D7267F" w:rsidP="00965D17">
      <w:pPr>
        <w:pStyle w:val="Title"/>
        <w:rPr>
          <w:rFonts w:asciiTheme="minorHAnsi" w:hAnsiTheme="minorHAnsi"/>
          <w:b/>
          <w:sz w:val="44"/>
          <w:szCs w:val="24"/>
        </w:rPr>
      </w:pPr>
      <w:r w:rsidRPr="00D7267F">
        <w:rPr>
          <w:rFonts w:asciiTheme="minorHAnsi" w:hAnsiTheme="minorHAnsi"/>
          <w:b/>
          <w:sz w:val="44"/>
          <w:szCs w:val="24"/>
        </w:rPr>
        <w:t>Karuna Reddy Gangidi</w:t>
      </w:r>
    </w:p>
    <w:p w:rsid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#309 North Dunn Street</w:t>
      </w:r>
      <w:r w:rsidR="00965D17" w:rsidRPr="00D7267F">
        <w:rPr>
          <w:sz w:val="24"/>
          <w:szCs w:val="24"/>
        </w:rPr>
        <w:t> | </w:t>
      </w:r>
      <w:r w:rsidRPr="00D7267F">
        <w:rPr>
          <w:sz w:val="24"/>
          <w:szCs w:val="24"/>
        </w:rPr>
        <w:t>(660) 528-0312</w:t>
      </w:r>
      <w:r w:rsidR="00965D17" w:rsidRPr="00D7267F">
        <w:rPr>
          <w:sz w:val="24"/>
          <w:szCs w:val="24"/>
        </w:rPr>
        <w:t> | </w:t>
      </w:r>
      <w:hyperlink r:id="rId8" w:history="1">
        <w:r w:rsidRPr="004E58FA">
          <w:rPr>
            <w:rStyle w:val="Hyperlink"/>
            <w:sz w:val="24"/>
            <w:szCs w:val="24"/>
          </w:rPr>
          <w:t>karunagangidi585@gmail.com</w:t>
        </w:r>
      </w:hyperlink>
    </w:p>
    <w:p w:rsidR="00965D17" w:rsidRPr="00D7267F" w:rsidRDefault="00D7267F" w:rsidP="00D7267F">
      <w:pPr>
        <w:rPr>
          <w:b/>
          <w:sz w:val="24"/>
          <w:szCs w:val="24"/>
        </w:rPr>
      </w:pPr>
      <w:r w:rsidRPr="00D7267F">
        <w:rPr>
          <w:b/>
          <w:sz w:val="24"/>
          <w:szCs w:val="24"/>
        </w:rPr>
        <w:t>10/04/2017</w:t>
      </w:r>
    </w:p>
    <w:sdt>
      <w:sdtPr>
        <w:rPr>
          <w:b/>
          <w:sz w:val="24"/>
          <w:szCs w:val="24"/>
        </w:rPr>
        <w:alias w:val="Recipient Name:"/>
        <w:tag w:val="Recipient Name:"/>
        <w:id w:val="329652792"/>
        <w:placeholder>
          <w:docPart w:val="D0D90CC778BC488EB91CDC6509AA8F83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76387D" w:rsidRPr="00D7267F" w:rsidRDefault="00D7267F" w:rsidP="0076387D">
          <w:pPr>
            <w:pStyle w:val="Address"/>
            <w:rPr>
              <w:b/>
              <w:sz w:val="24"/>
              <w:szCs w:val="24"/>
            </w:rPr>
          </w:pPr>
          <w:r w:rsidRPr="00D7267F">
            <w:rPr>
              <w:b/>
              <w:sz w:val="24"/>
              <w:szCs w:val="24"/>
            </w:rPr>
            <w:t>Hiring Manager</w:t>
          </w:r>
        </w:p>
      </w:sdtContent>
    </w:sdt>
    <w:p w:rsidR="00856651" w:rsidRDefault="00856651" w:rsidP="00E81321">
      <w:pPr>
        <w:pStyle w:val="Address"/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>Quantcast</w:t>
      </w:r>
    </w:p>
    <w:p w:rsidR="00D7267F" w:rsidRPr="00E81321" w:rsidRDefault="00856651" w:rsidP="00E81321">
      <w:pPr>
        <w:pStyle w:val="Address"/>
        <w:rPr>
          <w:rFonts w:cs="Arial"/>
          <w:b/>
          <w:color w:val="222222"/>
          <w:sz w:val="24"/>
          <w:szCs w:val="24"/>
          <w:shd w:val="clear" w:color="auto" w:fill="FFFFFF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</w:rPr>
        <w:t>San Francisco</w:t>
      </w:r>
      <w:r w:rsidR="00E81321" w:rsidRPr="00E81321">
        <w:rPr>
          <w:rFonts w:cs="Arial"/>
          <w:b/>
          <w:color w:val="222222"/>
          <w:sz w:val="24"/>
          <w:szCs w:val="24"/>
          <w:shd w:val="clear" w:color="auto" w:fill="FFFFFF"/>
        </w:rPr>
        <w:t>, CA</w:t>
      </w:r>
    </w:p>
    <w:p w:rsidR="00965D17" w:rsidRPr="00D7267F" w:rsidRDefault="00965D17" w:rsidP="00D7267F">
      <w:pPr>
        <w:pStyle w:val="Address"/>
        <w:rPr>
          <w:b/>
          <w:sz w:val="24"/>
          <w:szCs w:val="24"/>
        </w:rPr>
      </w:pPr>
      <w:r w:rsidRPr="00D7267F">
        <w:rPr>
          <w:b/>
          <w:sz w:val="24"/>
          <w:szCs w:val="24"/>
        </w:rPr>
        <w:t xml:space="preserve">Dear </w:t>
      </w:r>
      <w:sdt>
        <w:sdtPr>
          <w:rPr>
            <w:b/>
            <w:sz w:val="24"/>
            <w:szCs w:val="24"/>
          </w:rPr>
          <w:alias w:val="Recipient Name:"/>
          <w:tag w:val="Recipient Name:"/>
          <w:id w:val="1710682847"/>
          <w:placeholder>
            <w:docPart w:val="F4D3E18FE6EA4C8694C819F31D791C6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7267F" w:rsidRPr="00D7267F">
            <w:rPr>
              <w:b/>
              <w:sz w:val="24"/>
              <w:szCs w:val="24"/>
            </w:rPr>
            <w:t>Hiring Manager</w:t>
          </w:r>
        </w:sdtContent>
      </w:sdt>
      <w:r w:rsidRPr="00D7267F">
        <w:rPr>
          <w:b/>
          <w:sz w:val="24"/>
          <w:szCs w:val="24"/>
        </w:rPr>
        <w:t>: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Thank you for t</w:t>
      </w:r>
      <w:r w:rsidR="00856651">
        <w:rPr>
          <w:sz w:val="24"/>
          <w:szCs w:val="24"/>
        </w:rPr>
        <w:t>he opportunity to apply for the</w:t>
      </w:r>
      <w:r w:rsidR="00856651">
        <w:rPr>
          <w:color w:val="auto"/>
        </w:rPr>
        <w:t xml:space="preserve"> </w:t>
      </w:r>
      <w:r w:rsidR="00856651" w:rsidRPr="00DD35D0">
        <w:rPr>
          <w:b/>
          <w:color w:val="auto"/>
        </w:rPr>
        <w:t>Software Engineer</w:t>
      </w:r>
      <w:r w:rsidRPr="00D7267F">
        <w:rPr>
          <w:sz w:val="24"/>
          <w:szCs w:val="24"/>
        </w:rPr>
        <w:t xml:space="preserve"> role at your company. After reviewing your job description, it is clear that you are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  <w:bookmarkStart w:id="0" w:name="_GoBack"/>
      <w:bookmarkEnd w:id="0"/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I am a proactive recent college graduate (3.8 GPA, Masters in Applied Computer Science) from Northwest Missouri State University. During the course of my academic career, I also managed to accrue nearly 6 months of work experience. I had the privilege of working for Northwest Missouri State University in a Graduate Assistant role in my free time, where</w:t>
      </w:r>
      <w:r w:rsidR="00E81321">
        <w:rPr>
          <w:sz w:val="24"/>
          <w:szCs w:val="24"/>
        </w:rPr>
        <w:t xml:space="preserve"> I learned valuable technical</w:t>
      </w:r>
      <w:r w:rsidRPr="00D7267F">
        <w:rPr>
          <w:sz w:val="24"/>
          <w:szCs w:val="24"/>
        </w:rPr>
        <w:t xml:space="preserve"> skills such as application d</w:t>
      </w:r>
      <w:r w:rsidR="00E81321">
        <w:rPr>
          <w:sz w:val="24"/>
          <w:szCs w:val="24"/>
        </w:rPr>
        <w:t>evelopment, database connectivity</w:t>
      </w:r>
      <w:r w:rsidRPr="00D7267F">
        <w:rPr>
          <w:sz w:val="24"/>
          <w:szCs w:val="24"/>
        </w:rPr>
        <w:t>. In both my academic and professional life, I have been consistently praised as hard working by my professors and peers. Whether working on academic, extracurricular, or professional projects, I apply proven communication, leadership, and multitasking skills, which I hope to leverage into the Academy Software Engineer role at your company.</w:t>
      </w: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</w:t>
      </w:r>
      <w:r w:rsidRPr="00D7267F">
        <w:rPr>
          <w:b/>
          <w:sz w:val="24"/>
          <w:szCs w:val="24"/>
        </w:rPr>
        <w:t>(660) 528-0312</w:t>
      </w:r>
      <w:r w:rsidRPr="00D7267F">
        <w:rPr>
          <w:sz w:val="24"/>
          <w:szCs w:val="24"/>
        </w:rPr>
        <w:t xml:space="preserve"> or via email at </w:t>
      </w:r>
      <w:r w:rsidRPr="00D7267F">
        <w:rPr>
          <w:b/>
          <w:sz w:val="24"/>
          <w:szCs w:val="24"/>
        </w:rPr>
        <w:t>karunagangidi585@gmail.com</w:t>
      </w:r>
      <w:r w:rsidRPr="00D7267F">
        <w:rPr>
          <w:sz w:val="24"/>
          <w:szCs w:val="24"/>
        </w:rPr>
        <w:t xml:space="preserve"> to arrange for a convenient meeting time. </w:t>
      </w:r>
    </w:p>
    <w:p w:rsidR="00D7267F" w:rsidRPr="00D7267F" w:rsidRDefault="00D7267F" w:rsidP="00D7267F">
      <w:pPr>
        <w:rPr>
          <w:sz w:val="24"/>
          <w:szCs w:val="24"/>
        </w:rPr>
      </w:pPr>
    </w:p>
    <w:p w:rsidR="00D7267F" w:rsidRPr="00D7267F" w:rsidRDefault="00D7267F" w:rsidP="00D7267F">
      <w:pPr>
        <w:rPr>
          <w:sz w:val="24"/>
          <w:szCs w:val="24"/>
        </w:rPr>
      </w:pPr>
      <w:r w:rsidRPr="00D7267F">
        <w:rPr>
          <w:sz w:val="24"/>
          <w:szCs w:val="24"/>
        </w:rPr>
        <w:t>Thank you for your consideration, and I look forward to hearing from you soon.</w:t>
      </w:r>
    </w:p>
    <w:p w:rsidR="00D7267F" w:rsidRPr="00D7267F" w:rsidRDefault="00C841E3" w:rsidP="00D7267F">
      <w:pPr>
        <w:rPr>
          <w:sz w:val="24"/>
          <w:szCs w:val="24"/>
        </w:rPr>
      </w:pPr>
      <w:sdt>
        <w:sdtPr>
          <w:rPr>
            <w:sz w:val="24"/>
            <w:szCs w:val="24"/>
          </w:rPr>
          <w:alias w:val="Sincerely:"/>
          <w:tag w:val="Sincerely:"/>
          <w:id w:val="-1406294513"/>
          <w:placeholder>
            <w:docPart w:val="875322C3B69A4614AD813AD1EA59EF5B"/>
          </w:placeholder>
          <w:temporary/>
          <w:showingPlcHdr/>
          <w15:appearance w15:val="hidden"/>
        </w:sdtPr>
        <w:sdtEndPr/>
        <w:sdtContent>
          <w:r w:rsidR="000D5AB1" w:rsidRPr="00D7267F">
            <w:rPr>
              <w:sz w:val="24"/>
              <w:szCs w:val="24"/>
            </w:rPr>
            <w:t>Sincerely</w:t>
          </w:r>
        </w:sdtContent>
      </w:sdt>
      <w:r w:rsidR="00965D17" w:rsidRPr="00D7267F">
        <w:rPr>
          <w:sz w:val="24"/>
          <w:szCs w:val="24"/>
        </w:rPr>
        <w:t>,</w:t>
      </w:r>
    </w:p>
    <w:p w:rsidR="00302A2C" w:rsidRPr="00D7267F" w:rsidRDefault="00C841E3" w:rsidP="00D7267F">
      <w:pPr>
        <w:rPr>
          <w:b/>
          <w:sz w:val="24"/>
          <w:szCs w:val="24"/>
        </w:rPr>
      </w:pPr>
      <w:sdt>
        <w:sdtPr>
          <w:rPr>
            <w:b/>
            <w:sz w:val="24"/>
            <w:szCs w:val="24"/>
          </w:rPr>
          <w:alias w:val="Your Name:"/>
          <w:tag w:val="Your Name:"/>
          <w:id w:val="-80522426"/>
          <w:placeholder>
            <w:docPart w:val="89606FD895554D4DB48AD5D70743F4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D7267F" w:rsidRPr="00D7267F">
            <w:rPr>
              <w:b/>
              <w:sz w:val="24"/>
              <w:szCs w:val="24"/>
            </w:rPr>
            <w:t>Karuna Reddy</w:t>
          </w:r>
        </w:sdtContent>
      </w:sdt>
      <w:r w:rsidR="00D7267F" w:rsidRPr="00D7267F">
        <w:rPr>
          <w:b/>
          <w:sz w:val="24"/>
          <w:szCs w:val="24"/>
        </w:rPr>
        <w:t xml:space="preserve"> Gangidi</w:t>
      </w:r>
    </w:p>
    <w:sectPr w:rsidR="00302A2C" w:rsidRPr="00D7267F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1E3" w:rsidRDefault="00C841E3">
      <w:pPr>
        <w:spacing w:after="0"/>
      </w:pPr>
      <w:r>
        <w:separator/>
      </w:r>
    </w:p>
  </w:endnote>
  <w:endnote w:type="continuationSeparator" w:id="0">
    <w:p w:rsidR="00C841E3" w:rsidRDefault="00C841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26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1E3" w:rsidRDefault="00C841E3">
      <w:pPr>
        <w:spacing w:after="0"/>
      </w:pPr>
      <w:r>
        <w:separator/>
      </w:r>
    </w:p>
  </w:footnote>
  <w:footnote w:type="continuationSeparator" w:id="0">
    <w:p w:rsidR="00C841E3" w:rsidRDefault="00C841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7F"/>
    <w:rsid w:val="000D5AB1"/>
    <w:rsid w:val="002045EB"/>
    <w:rsid w:val="00293B83"/>
    <w:rsid w:val="00302A2C"/>
    <w:rsid w:val="00381669"/>
    <w:rsid w:val="0052105A"/>
    <w:rsid w:val="00673C35"/>
    <w:rsid w:val="006A3CE7"/>
    <w:rsid w:val="00745FA6"/>
    <w:rsid w:val="0076387D"/>
    <w:rsid w:val="00856651"/>
    <w:rsid w:val="008F15C5"/>
    <w:rsid w:val="00965D17"/>
    <w:rsid w:val="00A27383"/>
    <w:rsid w:val="00A736B0"/>
    <w:rsid w:val="00C83E3C"/>
    <w:rsid w:val="00C841E3"/>
    <w:rsid w:val="00D02A74"/>
    <w:rsid w:val="00D66002"/>
    <w:rsid w:val="00D7267F"/>
    <w:rsid w:val="00D905F1"/>
    <w:rsid w:val="00DD35D0"/>
    <w:rsid w:val="00DF56DD"/>
    <w:rsid w:val="00E81321"/>
    <w:rsid w:val="00F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F7F"/>
  <w15:chartTrackingRefBased/>
  <w15:docId w15:val="{05F4170B-0ADE-40EE-BBE2-DFD21F4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nagangidi5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528328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D90CC778BC488EB91CDC6509AA8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59EEE-572A-4BD8-82C8-A27BF74D501D}"/>
      </w:docPartPr>
      <w:docPartBody>
        <w:p w:rsidR="00E14C4B" w:rsidRDefault="00930E66">
          <w:pPr>
            <w:pStyle w:val="D0D90CC778BC488EB91CDC6509AA8F83"/>
          </w:pPr>
          <w:r>
            <w:t>Recipient Name</w:t>
          </w:r>
        </w:p>
      </w:docPartBody>
    </w:docPart>
    <w:docPart>
      <w:docPartPr>
        <w:name w:val="F4D3E18FE6EA4C8694C819F31D79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7054-176B-4CB2-BC59-E57B9B292F17}"/>
      </w:docPartPr>
      <w:docPartBody>
        <w:p w:rsidR="00E14C4B" w:rsidRDefault="00930E66">
          <w:pPr>
            <w:pStyle w:val="F4D3E18FE6EA4C8694C819F31D791C69"/>
          </w:pPr>
          <w:r>
            <w:t>Recipient Name</w:t>
          </w:r>
        </w:p>
      </w:docPartBody>
    </w:docPart>
    <w:docPart>
      <w:docPartPr>
        <w:name w:val="875322C3B69A4614AD813AD1EA59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FBAC-38A7-4490-A48D-0A97EB5B3BC4}"/>
      </w:docPartPr>
      <w:docPartBody>
        <w:p w:rsidR="00E14C4B" w:rsidRDefault="00930E66">
          <w:pPr>
            <w:pStyle w:val="875322C3B69A4614AD813AD1EA59EF5B"/>
          </w:pPr>
          <w:r>
            <w:t>Sincerely</w:t>
          </w:r>
        </w:p>
      </w:docPartBody>
    </w:docPart>
    <w:docPart>
      <w:docPartPr>
        <w:name w:val="89606FD895554D4DB48AD5D70743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037C-A4A5-4CE6-B574-3FBA54708AA8}"/>
      </w:docPartPr>
      <w:docPartBody>
        <w:p w:rsidR="00E14C4B" w:rsidRDefault="00930E66">
          <w:pPr>
            <w:pStyle w:val="89606FD895554D4DB48AD5D70743F45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66"/>
    <w:rsid w:val="00930E66"/>
    <w:rsid w:val="00DA60F3"/>
    <w:rsid w:val="00E1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A21C431A446EBBE1AF737487E270A">
    <w:name w:val="3E1A21C431A446EBBE1AF737487E270A"/>
  </w:style>
  <w:style w:type="paragraph" w:customStyle="1" w:styleId="18F5F5BFC76344668A132D84EA8F7889">
    <w:name w:val="18F5F5BFC76344668A132D84EA8F7889"/>
  </w:style>
  <w:style w:type="paragraph" w:customStyle="1" w:styleId="89C485AC299C410F9BB5436188A7EF52">
    <w:name w:val="89C485AC299C410F9BB5436188A7EF52"/>
  </w:style>
  <w:style w:type="paragraph" w:customStyle="1" w:styleId="EDD3F903EF3A4271A4B17ADA1A463A19">
    <w:name w:val="EDD3F903EF3A4271A4B17ADA1A463A19"/>
  </w:style>
  <w:style w:type="paragraph" w:customStyle="1" w:styleId="8542CBC81D66483EA42F4D3D81D83129">
    <w:name w:val="8542CBC81D66483EA42F4D3D81D83129"/>
  </w:style>
  <w:style w:type="paragraph" w:customStyle="1" w:styleId="D0D90CC778BC488EB91CDC6509AA8F83">
    <w:name w:val="D0D90CC778BC488EB91CDC6509AA8F83"/>
  </w:style>
  <w:style w:type="paragraph" w:customStyle="1" w:styleId="B6C42BDB36194B7CA8212D5B8F76FE2E">
    <w:name w:val="B6C42BDB36194B7CA8212D5B8F76FE2E"/>
  </w:style>
  <w:style w:type="paragraph" w:customStyle="1" w:styleId="A45273038D6F45E3A300A8955503962F">
    <w:name w:val="A45273038D6F45E3A300A8955503962F"/>
  </w:style>
  <w:style w:type="paragraph" w:customStyle="1" w:styleId="22EE52CC06544C86813633A4A998925E">
    <w:name w:val="22EE52CC06544C86813633A4A998925E"/>
  </w:style>
  <w:style w:type="paragraph" w:customStyle="1" w:styleId="F4D3E18FE6EA4C8694C819F31D791C69">
    <w:name w:val="F4D3E18FE6EA4C8694C819F31D791C69"/>
  </w:style>
  <w:style w:type="paragraph" w:customStyle="1" w:styleId="CF945ED422BD448180C5BDA6AC60CC00">
    <w:name w:val="CF945ED422BD448180C5BDA6AC60CC00"/>
  </w:style>
  <w:style w:type="paragraph" w:customStyle="1" w:styleId="875322C3B69A4614AD813AD1EA59EF5B">
    <w:name w:val="875322C3B69A4614AD813AD1EA59EF5B"/>
  </w:style>
  <w:style w:type="paragraph" w:customStyle="1" w:styleId="89606FD895554D4DB48AD5D70743F451">
    <w:name w:val="89606FD895554D4DB48AD5D70743F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Karuna Reddy</dc:creator>
  <cp:keywords/>
  <dc:description/>
  <cp:lastModifiedBy>Gangidi,Karuna Reddy</cp:lastModifiedBy>
  <cp:revision>3</cp:revision>
  <cp:lastPrinted>2017-10-27T06:34:00Z</cp:lastPrinted>
  <dcterms:created xsi:type="dcterms:W3CDTF">2017-10-27T16:25:00Z</dcterms:created>
  <dcterms:modified xsi:type="dcterms:W3CDTF">2017-10-27T16:25:00Z</dcterms:modified>
</cp:coreProperties>
</file>